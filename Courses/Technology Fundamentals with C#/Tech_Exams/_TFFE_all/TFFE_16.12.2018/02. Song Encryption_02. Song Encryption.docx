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B4A" w:rsidRDefault="00FC7DEB" w:rsidP="009E0041">
      <w:pPr>
        <w:pStyle w:val="Heading1"/>
        <w:jc w:val="center"/>
      </w:pPr>
      <w:bookmarkStart w:id="0" w:name="_GoBack"/>
      <w:bookmarkEnd w:id="0"/>
      <w:r>
        <w:t xml:space="preserve">Problem 02. </w:t>
      </w:r>
      <w:r w:rsidR="00001255">
        <w:t xml:space="preserve">Song </w:t>
      </w:r>
      <w:r w:rsidR="001F3E38">
        <w:t>Encryption</w:t>
      </w:r>
    </w:p>
    <w:p w:rsidR="00F30FA1" w:rsidRPr="00F30FA1" w:rsidRDefault="00F30FA1" w:rsidP="00F30FA1">
      <w:pPr>
        <w:rPr>
          <w:i/>
        </w:rPr>
      </w:pPr>
      <w:r w:rsidRPr="00F30FA1">
        <w:rPr>
          <w:i/>
        </w:rPr>
        <w:t>Now that you've helped Mandy to accept the group applications it's time to assist her with a security problem. You are tasked to encrypt all songs from the set</w:t>
      </w:r>
      <w:r w:rsidR="00545FFB">
        <w:rPr>
          <w:i/>
        </w:rPr>
        <w:t xml:space="preserve"> list</w:t>
      </w:r>
      <w:r w:rsidRPr="00F30FA1">
        <w:rPr>
          <w:i/>
        </w:rPr>
        <w:t xml:space="preserve"> so tha</w:t>
      </w:r>
      <w:r w:rsidR="00545FFB">
        <w:rPr>
          <w:i/>
        </w:rPr>
        <w:t>t if someone steals it</w:t>
      </w:r>
      <w:r w:rsidRPr="00F30FA1">
        <w:rPr>
          <w:i/>
        </w:rPr>
        <w:t xml:space="preserve"> they won't be able to leak it</w:t>
      </w:r>
      <w:r w:rsidR="00545FFB">
        <w:rPr>
          <w:i/>
        </w:rPr>
        <w:t xml:space="preserve"> online</w:t>
      </w:r>
      <w:r w:rsidRPr="00F30FA1">
        <w:rPr>
          <w:i/>
        </w:rPr>
        <w:t>.</w:t>
      </w:r>
    </w:p>
    <w:p w:rsidR="00001255" w:rsidRDefault="00D265E1" w:rsidP="00D265E1">
      <w:pPr>
        <w:rPr>
          <w:lang w:val="en-GB"/>
        </w:rPr>
      </w:pPr>
      <w:r w:rsidRPr="00D265E1">
        <w:rPr>
          <w:lang w:val="en-GB"/>
        </w:rPr>
        <w:t>You</w:t>
      </w:r>
      <w:r w:rsidR="00A66003">
        <w:rPr>
          <w:lang w:val="en-GB"/>
        </w:rPr>
        <w:t xml:space="preserve">r task is to write a program </w:t>
      </w:r>
      <w:r>
        <w:rPr>
          <w:lang w:val="en-GB"/>
        </w:rPr>
        <w:t>tha</w:t>
      </w:r>
      <w:r w:rsidR="001105F1">
        <w:rPr>
          <w:lang w:val="en-GB"/>
        </w:rPr>
        <w:t>t encrypt</w:t>
      </w:r>
      <w:r w:rsidR="00C106BE">
        <w:rPr>
          <w:lang w:val="en-GB"/>
        </w:rPr>
        <w:t>s</w:t>
      </w:r>
      <w:r w:rsidR="001105F1">
        <w:rPr>
          <w:lang w:val="en-GB"/>
        </w:rPr>
        <w:t xml:space="preserve"> information about </w:t>
      </w:r>
      <w:r w:rsidR="001105F1">
        <w:t>artists</w:t>
      </w:r>
      <w:r>
        <w:rPr>
          <w:lang w:val="en-GB"/>
        </w:rPr>
        <w:t xml:space="preserve"> and their songs.</w:t>
      </w:r>
    </w:p>
    <w:p w:rsidR="00D265E1" w:rsidRPr="00C106BE" w:rsidRDefault="00D265E1" w:rsidP="00D265E1">
      <w:pPr>
        <w:rPr>
          <w:b/>
          <w:lang w:val="en-GB"/>
        </w:rPr>
      </w:pPr>
      <w:r>
        <w:rPr>
          <w:b/>
          <w:lang w:val="en-GB"/>
        </w:rPr>
        <w:t>Until</w:t>
      </w:r>
      <w:r w:rsidR="00C106BE">
        <w:rPr>
          <w:lang w:val="en-GB"/>
        </w:rPr>
        <w:t xml:space="preserve"> you receive the</w:t>
      </w:r>
      <w:r>
        <w:rPr>
          <w:lang w:val="en-GB"/>
        </w:rPr>
        <w:t xml:space="preserve"> command </w:t>
      </w:r>
      <w:r>
        <w:rPr>
          <w:b/>
          <w:lang w:val="en-GB"/>
        </w:rPr>
        <w:t>"end"</w:t>
      </w:r>
      <w:r>
        <w:rPr>
          <w:lang w:val="en-GB"/>
        </w:rPr>
        <w:t xml:space="preserve"> you should read lines in following </w:t>
      </w:r>
      <w:r w:rsidR="00A66003">
        <w:rPr>
          <w:lang w:val="en-GB"/>
        </w:rPr>
        <w:t>format :</w:t>
      </w:r>
      <w:r>
        <w:rPr>
          <w:lang w:val="en-GB"/>
        </w:rPr>
        <w:t>"</w:t>
      </w:r>
      <w:r>
        <w:rPr>
          <w:b/>
          <w:lang w:val="en-GB"/>
        </w:rPr>
        <w:t>{</w:t>
      </w:r>
      <w:r w:rsidR="00E9121F">
        <w:rPr>
          <w:b/>
          <w:lang w:val="en-GB"/>
        </w:rPr>
        <w:t>artist</w:t>
      </w:r>
      <w:r>
        <w:rPr>
          <w:b/>
          <w:lang w:val="en-GB"/>
        </w:rPr>
        <w:t>}:{song}",</w:t>
      </w:r>
      <w:r w:rsidR="00C106BE">
        <w:rPr>
          <w:b/>
          <w:lang w:val="en-GB"/>
        </w:rPr>
        <w:t xml:space="preserve"> </w:t>
      </w:r>
      <w:r w:rsidR="00C106BE">
        <w:rPr>
          <w:lang w:val="en-GB"/>
        </w:rPr>
        <w:t>and check if it'</w:t>
      </w:r>
      <w:r>
        <w:rPr>
          <w:lang w:val="en-GB"/>
        </w:rPr>
        <w:t xml:space="preserve">s </w:t>
      </w:r>
      <w:r w:rsidRPr="00C106BE">
        <w:rPr>
          <w:b/>
          <w:lang w:val="en-GB"/>
        </w:rPr>
        <w:t>valid</w:t>
      </w:r>
      <w:r>
        <w:rPr>
          <w:lang w:val="en-GB"/>
        </w:rPr>
        <w:t>, considering the following rules:</w:t>
      </w:r>
    </w:p>
    <w:p w:rsidR="00CD5D96" w:rsidRPr="00CD5D96" w:rsidRDefault="002B54CB" w:rsidP="00D265E1">
      <w:pPr>
        <w:pStyle w:val="ListParagraph"/>
        <w:numPr>
          <w:ilvl w:val="0"/>
          <w:numId w:val="23"/>
        </w:numPr>
      </w:pPr>
      <w:r>
        <w:rPr>
          <w:b/>
        </w:rPr>
        <w:t>Artist</w:t>
      </w:r>
      <w:r w:rsidR="00CD5D96">
        <w:t xml:space="preserve"> – </w:t>
      </w:r>
      <w:r w:rsidR="00CD5D96">
        <w:rPr>
          <w:b/>
        </w:rPr>
        <w:t>starts</w:t>
      </w:r>
      <w:r w:rsidR="00CD5D96">
        <w:t xml:space="preserve"> with </w:t>
      </w:r>
      <w:r w:rsidR="00CD5D96">
        <w:rPr>
          <w:b/>
        </w:rPr>
        <w:t>capital letter</w:t>
      </w:r>
      <w:r w:rsidR="00CD5D96">
        <w:t xml:space="preserve">, followed by </w:t>
      </w:r>
      <w:r w:rsidR="00CD5D96">
        <w:rPr>
          <w:b/>
        </w:rPr>
        <w:t>lowercase letters.</w:t>
      </w:r>
    </w:p>
    <w:p w:rsidR="009E3ECC" w:rsidRPr="009E3ECC" w:rsidRDefault="00CD5D96" w:rsidP="00CD5D96">
      <w:pPr>
        <w:pStyle w:val="ListParagraph"/>
        <w:numPr>
          <w:ilvl w:val="1"/>
          <w:numId w:val="23"/>
        </w:numPr>
      </w:pPr>
      <w:r>
        <w:t xml:space="preserve"> It can also </w:t>
      </w:r>
      <w:r>
        <w:rPr>
          <w:b/>
        </w:rPr>
        <w:t xml:space="preserve">contains apostrophe </w:t>
      </w:r>
      <w:r w:rsidR="00224C89" w:rsidRPr="00E9121F">
        <w:rPr>
          <w:b/>
        </w:rPr>
        <w:t>( ' )</w:t>
      </w:r>
      <w:r w:rsidRPr="00E9121F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whitespace " ";</w:t>
      </w:r>
      <w:r w:rsidR="009E3ECC">
        <w:rPr>
          <w:b/>
        </w:rPr>
        <w:t xml:space="preserve"> </w:t>
      </w:r>
    </w:p>
    <w:p w:rsidR="00D265E1" w:rsidRDefault="009E3ECC" w:rsidP="009E3ECC">
      <w:pPr>
        <w:pStyle w:val="ListParagraph"/>
        <w:ind w:left="1485"/>
        <w:rPr>
          <w:b/>
        </w:rPr>
      </w:pPr>
      <w:r w:rsidRPr="00E9121F">
        <w:rPr>
          <w:b/>
        </w:rPr>
        <w:t>Valid group name</w:t>
      </w:r>
      <w:r>
        <w:rPr>
          <w:b/>
        </w:rPr>
        <w:t xml:space="preserve">: </w:t>
      </w:r>
      <w:r w:rsidRPr="00E9121F">
        <w:t xml:space="preserve">Red hot chili peppers, </w:t>
      </w:r>
      <w:r w:rsidR="002B54CB" w:rsidRPr="00E9121F">
        <w:t>Eminem</w:t>
      </w:r>
      <w:r w:rsidRPr="00E9121F">
        <w:t xml:space="preserve">, </w:t>
      </w:r>
      <w:r w:rsidR="00224C89" w:rsidRPr="00E9121F">
        <w:t>Guns n' roses</w:t>
      </w:r>
    </w:p>
    <w:p w:rsidR="009E3ECC" w:rsidRDefault="009E3ECC" w:rsidP="009E3ECC">
      <w:pPr>
        <w:pStyle w:val="ListParagraph"/>
        <w:ind w:left="1485"/>
      </w:pPr>
      <w:r w:rsidRPr="00E9121F">
        <w:rPr>
          <w:b/>
        </w:rPr>
        <w:t>Invalid group name</w:t>
      </w:r>
      <w:r>
        <w:t xml:space="preserve">: </w:t>
      </w:r>
      <w:r w:rsidR="00224C89">
        <w:t>ReD Hot CiLly PePers, sLipKnot, guns n'roses</w:t>
      </w:r>
    </w:p>
    <w:p w:rsidR="00224C89" w:rsidRDefault="00224C89" w:rsidP="00224C89">
      <w:pPr>
        <w:pStyle w:val="ListParagraph"/>
        <w:numPr>
          <w:ilvl w:val="0"/>
          <w:numId w:val="23"/>
        </w:numPr>
      </w:pPr>
      <w:r>
        <w:rPr>
          <w:b/>
        </w:rPr>
        <w:t>Song – contains only capital letters, and whitespaces.</w:t>
      </w:r>
    </w:p>
    <w:p w:rsidR="00224C89" w:rsidRDefault="00224C89" w:rsidP="00FA05AD">
      <w:pPr>
        <w:pStyle w:val="ListParagraph"/>
        <w:spacing w:line="240" w:lineRule="auto"/>
        <w:ind w:left="1485"/>
      </w:pPr>
      <w:r w:rsidRPr="00E9121F">
        <w:rPr>
          <w:b/>
        </w:rPr>
        <w:t>Valid songs:</w:t>
      </w:r>
      <w:r>
        <w:t xml:space="preserve"> BACK IN BLACK, BLEED IT OUT, KILLSHOT</w:t>
      </w:r>
    </w:p>
    <w:p w:rsidR="002B54CB" w:rsidRDefault="002B54CB" w:rsidP="002B54CB">
      <w:pPr>
        <w:pStyle w:val="ListParagraph"/>
        <w:ind w:left="1485"/>
      </w:pPr>
      <w:r w:rsidRPr="00E9121F">
        <w:rPr>
          <w:b/>
        </w:rPr>
        <w:t>Invalid songs:</w:t>
      </w:r>
      <w:r>
        <w:t xml:space="preserve"> </w:t>
      </w:r>
      <w:r w:rsidR="00A70D1D">
        <w:t>#</w:t>
      </w:r>
      <w:r>
        <w:t xml:space="preserve">BaCk IN black, BLEED </w:t>
      </w:r>
      <w:r w:rsidR="001A68F6">
        <w:t>$</w:t>
      </w:r>
      <w:r>
        <w:t>IT</w:t>
      </w:r>
      <w:r w:rsidR="001A68F6">
        <w:t>$</w:t>
      </w:r>
      <w:r>
        <w:t xml:space="preserve"> OUTt</w:t>
      </w:r>
      <w:r w:rsidR="001F3E38">
        <w:t>, &amp;</w:t>
      </w:r>
      <w:r>
        <w:t>KILLSHoT</w:t>
      </w:r>
    </w:p>
    <w:p w:rsidR="002B54CB" w:rsidRDefault="002B54CB" w:rsidP="002B54CB">
      <w:r>
        <w:t>After you validate the lines of an input, you should encrypt the information. In order to do that, you have to follow the rules below:</w:t>
      </w:r>
    </w:p>
    <w:p w:rsidR="002B54CB" w:rsidRDefault="002B54CB" w:rsidP="002B54CB">
      <w:pPr>
        <w:pStyle w:val="ListParagraph"/>
        <w:numPr>
          <w:ilvl w:val="0"/>
          <w:numId w:val="23"/>
        </w:numPr>
      </w:pPr>
      <w:r>
        <w:rPr>
          <w:b/>
        </w:rPr>
        <w:t>First you need to find a key for encryption.</w:t>
      </w:r>
    </w:p>
    <w:p w:rsidR="002B54CB" w:rsidRPr="00A004E1" w:rsidRDefault="002B54CB" w:rsidP="00FA05AD">
      <w:pPr>
        <w:pStyle w:val="ListParagraph"/>
        <w:numPr>
          <w:ilvl w:val="1"/>
          <w:numId w:val="23"/>
        </w:numPr>
        <w:spacing w:line="240" w:lineRule="auto"/>
      </w:pPr>
      <w:r>
        <w:t xml:space="preserve">Your key is the </w:t>
      </w:r>
      <w:r>
        <w:rPr>
          <w:b/>
        </w:rPr>
        <w:t xml:space="preserve">length </w:t>
      </w:r>
      <w:r w:rsidR="004375A6">
        <w:t>of the</w:t>
      </w:r>
      <w:r>
        <w:t xml:space="preserve"> </w:t>
      </w:r>
      <w:r w:rsidR="00767CF8">
        <w:rPr>
          <w:b/>
        </w:rPr>
        <w:t>artist</w:t>
      </w:r>
      <w:r w:rsidR="00AC76C8">
        <w:rPr>
          <w:b/>
        </w:rPr>
        <w:t xml:space="preserve"> </w:t>
      </w:r>
      <w:r>
        <w:rPr>
          <w:b/>
        </w:rPr>
        <w:t>(</w:t>
      </w:r>
      <w:r w:rsidR="00A004E1">
        <w:rPr>
          <w:b/>
        </w:rPr>
        <w:t>e.g. "Eminem" –</w:t>
      </w:r>
      <w:r w:rsidR="001F3E38">
        <w:rPr>
          <w:b/>
        </w:rPr>
        <w:t xml:space="preserve"> </w:t>
      </w:r>
      <w:r w:rsidR="00A004E1">
        <w:rPr>
          <w:b/>
        </w:rPr>
        <w:t xml:space="preserve"> key: 6)</w:t>
      </w:r>
    </w:p>
    <w:p w:rsidR="00AC76C8" w:rsidRPr="00C106BE" w:rsidRDefault="00A004E1" w:rsidP="00A004E1">
      <w:pPr>
        <w:pStyle w:val="ListParagraph"/>
        <w:numPr>
          <w:ilvl w:val="0"/>
          <w:numId w:val="23"/>
        </w:numPr>
      </w:pPr>
      <w:r w:rsidRPr="00C106BE">
        <w:t xml:space="preserve">You have to </w:t>
      </w:r>
      <w:r w:rsidR="008F7B31" w:rsidRPr="00C106BE">
        <w:rPr>
          <w:b/>
        </w:rPr>
        <w:t>increment</w:t>
      </w:r>
      <w:r w:rsidRPr="00C106BE">
        <w:t xml:space="preserve"> the </w:t>
      </w:r>
      <w:r w:rsidRPr="00C106BE">
        <w:rPr>
          <w:b/>
        </w:rPr>
        <w:t xml:space="preserve">ASCII value </w:t>
      </w:r>
      <w:r w:rsidRPr="00C106BE">
        <w:t xml:space="preserve">of each symbol of the input, with the </w:t>
      </w:r>
      <w:r w:rsidRPr="00C106BE">
        <w:rPr>
          <w:b/>
        </w:rPr>
        <w:t>key</w:t>
      </w:r>
      <w:r w:rsidR="00AC76C8" w:rsidRPr="00C106BE">
        <w:rPr>
          <w:b/>
        </w:rPr>
        <w:t xml:space="preserve"> </w:t>
      </w:r>
      <w:r w:rsidR="00C106BE" w:rsidRPr="00C106BE">
        <w:rPr>
          <w:b/>
        </w:rPr>
        <w:t>length</w:t>
      </w:r>
    </w:p>
    <w:p w:rsidR="00A004E1" w:rsidRPr="00AC76C8" w:rsidRDefault="00A004E1" w:rsidP="00AC76C8">
      <w:pPr>
        <w:pStyle w:val="ListParagraph"/>
        <w:ind w:left="765"/>
      </w:pPr>
      <w:r>
        <w:rPr>
          <w:b/>
        </w:rPr>
        <w:t>(</w:t>
      </w:r>
      <w:r w:rsidRPr="00AC76C8">
        <w:t>e.g.</w:t>
      </w:r>
      <w:r w:rsidR="00E9121F">
        <w:t xml:space="preserve"> </w:t>
      </w:r>
      <w:r w:rsidRPr="00AC76C8">
        <w:t>"char</w:t>
      </w:r>
      <w:r w:rsidR="00E9121F">
        <w:t>"</w:t>
      </w:r>
      <w:r>
        <w:rPr>
          <w:b/>
        </w:rPr>
        <w:t xml:space="preserve"> 'a' </w:t>
      </w:r>
      <w:r w:rsidRPr="00AC76C8">
        <w:t>-&gt;</w:t>
      </w:r>
      <w:r>
        <w:rPr>
          <w:b/>
        </w:rPr>
        <w:t xml:space="preserve"> </w:t>
      </w:r>
      <w:r w:rsidR="00AC76C8">
        <w:rPr>
          <w:b/>
        </w:rPr>
        <w:t>'</w:t>
      </w:r>
      <w:r>
        <w:rPr>
          <w:b/>
        </w:rPr>
        <w:t>g</w:t>
      </w:r>
      <w:r w:rsidR="00AC76C8">
        <w:rPr>
          <w:b/>
        </w:rPr>
        <w:t>')</w:t>
      </w:r>
    </w:p>
    <w:p w:rsidR="00AC76C8" w:rsidRPr="00DD18F5" w:rsidRDefault="00E9121F" w:rsidP="00AC76C8">
      <w:pPr>
        <w:pStyle w:val="ListParagraph"/>
        <w:numPr>
          <w:ilvl w:val="1"/>
          <w:numId w:val="23"/>
        </w:numPr>
      </w:pPr>
      <w:r w:rsidRPr="00C106BE">
        <w:t>B</w:t>
      </w:r>
      <w:r w:rsidR="00AC76C8" w:rsidRPr="00C106BE">
        <w:t>e carefu</w:t>
      </w:r>
      <w:r w:rsidR="001F3E38" w:rsidRPr="00C106BE">
        <w:t>l if your key</w:t>
      </w:r>
      <w:r w:rsidR="00C106BE">
        <w:t xml:space="preserve"> length</w:t>
      </w:r>
      <w:r w:rsidR="001F3E38" w:rsidRPr="00C106BE">
        <w:t xml:space="preserve"> is </w:t>
      </w:r>
      <w:r w:rsidR="001F3E38" w:rsidRPr="00C106BE">
        <w:rPr>
          <w:b/>
        </w:rPr>
        <w:t>bigger</w:t>
      </w:r>
      <w:r w:rsidR="001F3E38" w:rsidRPr="00C106BE">
        <w:t xml:space="preserve"> than the</w:t>
      </w:r>
      <w:r w:rsidR="00AC76C8" w:rsidRPr="00C106BE">
        <w:t xml:space="preserve"> ASCII value of a letter </w:t>
      </w:r>
      <w:r w:rsidR="00AC76C8" w:rsidRPr="00C106BE">
        <w:rPr>
          <w:b/>
        </w:rPr>
        <w:t>'z'</w:t>
      </w:r>
      <w:r w:rsidR="00AC76C8" w:rsidRPr="00C106BE">
        <w:t xml:space="preserve"> or </w:t>
      </w:r>
      <w:r w:rsidR="00AC76C8" w:rsidRPr="00C106BE">
        <w:rPr>
          <w:b/>
        </w:rPr>
        <w:t>'Z'</w:t>
      </w:r>
      <w:r w:rsidR="00AC76C8" w:rsidRPr="00C106BE">
        <w:t xml:space="preserve">. In this case you should start from a letter </w:t>
      </w:r>
      <w:r w:rsidR="00AC76C8" w:rsidRPr="00C106BE">
        <w:rPr>
          <w:b/>
        </w:rPr>
        <w:t>'a'</w:t>
      </w:r>
      <w:r w:rsidR="00AC76C8">
        <w:rPr>
          <w:b/>
        </w:rPr>
        <w:t>. (</w:t>
      </w:r>
      <w:r w:rsidR="00AC76C8">
        <w:t>e.g. key:6 letter – '</w:t>
      </w:r>
      <w:r w:rsidR="00AC76C8">
        <w:rPr>
          <w:b/>
        </w:rPr>
        <w:t>x</w:t>
      </w:r>
      <w:r w:rsidR="00AC76C8">
        <w:t>', encrypted letter – '</w:t>
      </w:r>
      <w:r w:rsidR="00AC76C8" w:rsidRPr="00AC76C8">
        <w:rPr>
          <w:b/>
        </w:rPr>
        <w:t>d</w:t>
      </w:r>
      <w:r w:rsidR="00AC76C8">
        <w:t>'</w:t>
      </w:r>
      <w:r w:rsidR="00AC76C8">
        <w:rPr>
          <w:b/>
        </w:rPr>
        <w:t>)</w:t>
      </w:r>
    </w:p>
    <w:p w:rsidR="00DD18F5" w:rsidRPr="00C106BE" w:rsidRDefault="00DD18F5" w:rsidP="00DD18F5">
      <w:pPr>
        <w:pStyle w:val="ListParagraph"/>
        <w:numPr>
          <w:ilvl w:val="0"/>
          <w:numId w:val="27"/>
        </w:numPr>
      </w:pPr>
      <w:r w:rsidRPr="00C106BE">
        <w:t xml:space="preserve">You should </w:t>
      </w:r>
      <w:r w:rsidRPr="00C106BE">
        <w:rPr>
          <w:b/>
        </w:rPr>
        <w:t>NOT ENCRYPT</w:t>
      </w:r>
      <w:r w:rsidRPr="00C106BE">
        <w:t xml:space="preserve"> the following characters: </w:t>
      </w:r>
      <w:r w:rsidRPr="00C106BE">
        <w:rPr>
          <w:b/>
        </w:rPr>
        <w:t>whitespaces</w:t>
      </w:r>
      <w:r w:rsidRPr="00C106BE">
        <w:t xml:space="preserve">, and </w:t>
      </w:r>
      <w:r w:rsidRPr="00C106BE">
        <w:rPr>
          <w:b/>
        </w:rPr>
        <w:t>apostrophes</w:t>
      </w:r>
    </w:p>
    <w:p w:rsidR="001A68F6" w:rsidRPr="00C106BE" w:rsidRDefault="001A68F6" w:rsidP="00DD18F5">
      <w:pPr>
        <w:pStyle w:val="ListParagraph"/>
        <w:numPr>
          <w:ilvl w:val="0"/>
          <w:numId w:val="27"/>
        </w:numPr>
      </w:pPr>
      <w:r w:rsidRPr="00C106BE">
        <w:t>You also s</w:t>
      </w:r>
      <w:r w:rsidR="00A70D1D" w:rsidRPr="00C106BE">
        <w:t xml:space="preserve">hould </w:t>
      </w:r>
      <w:r w:rsidR="00A70D1D" w:rsidRPr="00C106BE">
        <w:rPr>
          <w:b/>
        </w:rPr>
        <w:t>replace</w:t>
      </w:r>
      <w:r w:rsidR="00A70D1D" w:rsidRPr="00C106BE">
        <w:t xml:space="preserve"> </w:t>
      </w:r>
      <w:r w:rsidR="00A70D1D" w:rsidRPr="00C106BE">
        <w:rPr>
          <w:b/>
        </w:rPr>
        <w:t>':'</w:t>
      </w:r>
      <w:r w:rsidR="00C106BE">
        <w:t xml:space="preserve"> with the</w:t>
      </w:r>
      <w:r w:rsidR="00A70D1D" w:rsidRPr="00C106BE">
        <w:t xml:space="preserve"> sign </w:t>
      </w:r>
      <w:r w:rsidR="00A70D1D" w:rsidRPr="00C106BE">
        <w:rPr>
          <w:b/>
        </w:rPr>
        <w:t>'@</w:t>
      </w:r>
      <w:r w:rsidR="00C106BE" w:rsidRPr="00C106BE">
        <w:rPr>
          <w:b/>
        </w:rPr>
        <w:t>'</w:t>
      </w:r>
    </w:p>
    <w:p w:rsidR="00AC76C8" w:rsidRDefault="00AC76C8" w:rsidP="00AC76C8">
      <w:pPr>
        <w:pStyle w:val="Heading2"/>
        <w:numPr>
          <w:ilvl w:val="0"/>
          <w:numId w:val="0"/>
        </w:numPr>
      </w:pPr>
      <w:r>
        <w:t>Input / Constraints</w:t>
      </w:r>
    </w:p>
    <w:p w:rsidR="00AC76C8" w:rsidRDefault="00DD18F5" w:rsidP="00AC76C8">
      <w:pPr>
        <w:suppressAutoHyphens/>
        <w:spacing w:before="120" w:line="240" w:lineRule="auto"/>
        <w:jc w:val="both"/>
      </w:pPr>
      <w:r>
        <w:t xml:space="preserve">Until you receive </w:t>
      </w:r>
      <w:r w:rsidRPr="00DD18F5">
        <w:rPr>
          <w:b/>
        </w:rPr>
        <w:t>"</w:t>
      </w:r>
      <w:r>
        <w:rPr>
          <w:b/>
        </w:rPr>
        <w:t>end</w:t>
      </w:r>
      <w:r w:rsidRPr="00DD18F5">
        <w:rPr>
          <w:b/>
        </w:rPr>
        <w:t>"</w:t>
      </w:r>
      <w:r>
        <w:rPr>
          <w:b/>
        </w:rPr>
        <w:t xml:space="preserve"> </w:t>
      </w:r>
      <w:r>
        <w:t>command you should</w:t>
      </w:r>
      <w:r w:rsidR="00AC76C8">
        <w:t xml:space="preserve"> read from the console. </w:t>
      </w:r>
    </w:p>
    <w:p w:rsidR="00AC76C8" w:rsidRDefault="00DD18F5" w:rsidP="00AC76C8">
      <w:pPr>
        <w:pStyle w:val="ListParagraph"/>
        <w:numPr>
          <w:ilvl w:val="0"/>
          <w:numId w:val="24"/>
        </w:numPr>
      </w:pPr>
      <w:r>
        <w:rPr>
          <w:b/>
        </w:rPr>
        <w:t>Line of input</w:t>
      </w:r>
      <w:r w:rsidR="00AC76C8">
        <w:t xml:space="preserve"> – </w:t>
      </w:r>
      <w:r>
        <w:t xml:space="preserve">Artist name and song, </w:t>
      </w:r>
      <w:r>
        <w:rPr>
          <w:b/>
        </w:rPr>
        <w:t xml:space="preserve">separated </w:t>
      </w:r>
      <w:r>
        <w:t xml:space="preserve">by </w:t>
      </w:r>
      <w:r>
        <w:rPr>
          <w:b/>
        </w:rPr>
        <w:t>":"</w:t>
      </w:r>
      <w:r w:rsidR="001A68F6">
        <w:t xml:space="preserve">, containing only </w:t>
      </w:r>
      <w:r w:rsidR="001A68F6">
        <w:rPr>
          <w:b/>
        </w:rPr>
        <w:t>ASCII symbols.</w:t>
      </w:r>
    </w:p>
    <w:p w:rsidR="00AC76C8" w:rsidRDefault="00AC76C8" w:rsidP="00AC76C8">
      <w:pPr>
        <w:pStyle w:val="ListParagraph"/>
        <w:numPr>
          <w:ilvl w:val="0"/>
          <w:numId w:val="24"/>
        </w:numPr>
      </w:pPr>
      <w:r>
        <w:rPr>
          <w:lang w:eastAsia="ja-JP"/>
        </w:rPr>
        <w:t>Allowed working time for your program: 0.1 seconds.</w:t>
      </w:r>
    </w:p>
    <w:p w:rsidR="00AC76C8" w:rsidRDefault="00AC76C8" w:rsidP="00AC76C8">
      <w:pPr>
        <w:pStyle w:val="ListParagraph"/>
        <w:numPr>
          <w:ilvl w:val="0"/>
          <w:numId w:val="24"/>
        </w:numPr>
      </w:pPr>
      <w:r>
        <w:rPr>
          <w:lang w:eastAsia="ja-JP"/>
        </w:rPr>
        <w:t>Allowed memory: 16</w:t>
      </w:r>
      <w:r>
        <w:t xml:space="preserve"> MB.</w:t>
      </w:r>
    </w:p>
    <w:p w:rsidR="00DD18F5" w:rsidRPr="00267D6E" w:rsidRDefault="00DD18F5" w:rsidP="001A68F6">
      <w:pPr>
        <w:pStyle w:val="Heading2"/>
        <w:numPr>
          <w:ilvl w:val="0"/>
          <w:numId w:val="0"/>
        </w:numPr>
      </w:pPr>
      <w:r>
        <w:t>Output</w:t>
      </w:r>
    </w:p>
    <w:p w:rsidR="00DD18F5" w:rsidRDefault="00DD18F5" w:rsidP="00DD18F5">
      <w:r>
        <w:t>After every line of input, you should print:</w:t>
      </w:r>
    </w:p>
    <w:p w:rsidR="001A68F6" w:rsidRDefault="00DD18F5" w:rsidP="001A68F6">
      <w:pPr>
        <w:pStyle w:val="ListParagraph"/>
        <w:numPr>
          <w:ilvl w:val="0"/>
          <w:numId w:val="26"/>
        </w:numPr>
      </w:pPr>
      <w:r>
        <w:rPr>
          <w:b/>
        </w:rPr>
        <w:t xml:space="preserve">If </w:t>
      </w:r>
      <w:r>
        <w:t xml:space="preserve">line is valid – </w:t>
      </w:r>
      <w:r>
        <w:rPr>
          <w:b/>
        </w:rPr>
        <w:t xml:space="preserve">encrypted information </w:t>
      </w:r>
      <w:r>
        <w:t>in following format:</w:t>
      </w:r>
    </w:p>
    <w:p w:rsidR="001A68F6" w:rsidRPr="00A70D1D" w:rsidRDefault="00DD18F5" w:rsidP="001A68F6">
      <w:pPr>
        <w:pStyle w:val="ListParagraph"/>
        <w:rPr>
          <w:rFonts w:ascii="Consolas" w:hAnsi="Consolas"/>
          <w:b/>
        </w:rPr>
      </w:pPr>
      <w:r w:rsidRPr="00A70D1D">
        <w:rPr>
          <w:rFonts w:ascii="Consolas" w:hAnsi="Consolas"/>
          <w:b/>
        </w:rPr>
        <w:t>"</w:t>
      </w:r>
      <w:r w:rsidR="00C66618" w:rsidRPr="00C66618">
        <w:rPr>
          <w:rFonts w:ascii="Consolas" w:eastAsia="Calibri" w:hAnsi="Consolas" w:cs="Times New Roman"/>
          <w:b/>
          <w:lang w:val="en-GB"/>
        </w:rPr>
        <w:t>Successful encryption:</w:t>
      </w:r>
      <w:r w:rsidR="00C66618" w:rsidRPr="00A338D6">
        <w:rPr>
          <w:rFonts w:ascii="Consolas" w:eastAsia="Calibri" w:hAnsi="Consolas" w:cs="Times New Roman"/>
          <w:lang w:val="en-GB"/>
        </w:rPr>
        <w:t xml:space="preserve"> </w:t>
      </w:r>
      <w:r w:rsidRPr="00A70D1D">
        <w:rPr>
          <w:rFonts w:ascii="Consolas" w:hAnsi="Consolas"/>
          <w:b/>
        </w:rPr>
        <w:t>{encrypte</w:t>
      </w:r>
      <w:r w:rsidR="00A70D1D" w:rsidRPr="00A70D1D">
        <w:rPr>
          <w:rFonts w:ascii="Consolas" w:hAnsi="Consolas"/>
          <w:b/>
        </w:rPr>
        <w:t>dArtist}@</w:t>
      </w:r>
      <w:r w:rsidRPr="00A70D1D">
        <w:rPr>
          <w:rFonts w:ascii="Consolas" w:hAnsi="Consolas"/>
          <w:b/>
        </w:rPr>
        <w:t>{encryptedSong}"</w:t>
      </w:r>
      <w:r w:rsidR="001A68F6" w:rsidRPr="00A70D1D">
        <w:rPr>
          <w:rFonts w:ascii="Consolas" w:hAnsi="Consolas"/>
          <w:b/>
        </w:rPr>
        <w:t>.</w:t>
      </w:r>
    </w:p>
    <w:p w:rsidR="00A70D1D" w:rsidRPr="00A70D1D" w:rsidRDefault="001A68F6" w:rsidP="00A70D1D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 xml:space="preserve">If </w:t>
      </w:r>
      <w:r>
        <w:t xml:space="preserve">line is not valid – print the following message: </w:t>
      </w:r>
      <w:r w:rsidRPr="00A70D1D">
        <w:rPr>
          <w:rFonts w:ascii="Consolas" w:hAnsi="Consolas"/>
          <w:b/>
        </w:rPr>
        <w:t>"</w:t>
      </w:r>
      <w:r w:rsidR="00647E6E">
        <w:rPr>
          <w:rFonts w:ascii="Consolas" w:hAnsi="Consolas"/>
          <w:b/>
        </w:rPr>
        <w:t>Invalid input!</w:t>
      </w:r>
      <w:r w:rsidRPr="00A70D1D">
        <w:rPr>
          <w:rFonts w:ascii="Consolas" w:hAnsi="Consolas"/>
          <w:b/>
        </w:rPr>
        <w:t>"</w:t>
      </w:r>
    </w:p>
    <w:p w:rsidR="00A70D1D" w:rsidRDefault="00A70D1D" w:rsidP="00A70D1D">
      <w:pPr>
        <w:rPr>
          <w:b/>
        </w:rPr>
      </w:pPr>
    </w:p>
    <w:p w:rsidR="00A70D1D" w:rsidRDefault="00A70D1D" w:rsidP="001F3E3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1615" w:type="dxa"/>
        <w:tblInd w:w="-10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4950"/>
        <w:gridCol w:w="3425"/>
      </w:tblGrid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3362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bookmarkStart w:id="2" w:name="_Hlk507807261"/>
            <w:bookmarkEnd w:id="1"/>
            <w:r>
              <w:rPr>
                <w:rFonts w:ascii="Consolas" w:eastAsia="Calibri" w:hAnsi="Consolas" w:cs="Times New Roman"/>
                <w:lang w:val="en-GB"/>
              </w:rPr>
              <w:t>Eminem:VENOM</w:t>
            </w:r>
          </w:p>
          <w:p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Linkin park:NUMB</w:t>
            </w:r>
          </w:p>
          <w:p w:rsidR="00A338D6" w:rsidRDefault="00A338D6" w:rsidP="00F64B3D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Drake:NONSTOP</w:t>
            </w:r>
          </w:p>
          <w:p w:rsidR="00A338D6" w:rsidRDefault="00E144C5" w:rsidP="00F64B3D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Adele:</w:t>
            </w:r>
            <w:r w:rsidR="00C63513">
              <w:rPr>
                <w:rFonts w:ascii="Consolas" w:eastAsia="Calibri" w:hAnsi="Consolas" w:cs="Times New Roman"/>
                <w:lang w:val="en-GB"/>
              </w:rPr>
              <w:t>HELLO</w:t>
            </w:r>
          </w:p>
          <w:p w:rsidR="008F410A" w:rsidRPr="00C66618" w:rsidRDefault="008F410A" w:rsidP="00F64B3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A338D6">
              <w:rPr>
                <w:rFonts w:ascii="Consolas" w:eastAsia="Calibri" w:hAnsi="Consolas" w:cs="Times New Roman"/>
                <w:lang w:val="en-GB"/>
              </w:rPr>
              <w:t>Successful encryption: Ksotks@BKTUS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A338D6">
              <w:rPr>
                <w:rFonts w:ascii="Consolas" w:eastAsia="Calibri" w:hAnsi="Consolas" w:cs="Times New Roman"/>
                <w:lang w:val="en-GB"/>
              </w:rPr>
              <w:t>Successful encryption: Wtyvty alcv@YFXM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A338D6">
              <w:rPr>
                <w:rFonts w:ascii="Consolas" w:eastAsia="Calibri" w:hAnsi="Consolas" w:cs="Times New Roman"/>
                <w:lang w:val="en-GB"/>
              </w:rPr>
              <w:t>Successful encryption: Iwfpj@STSXYTU</w:t>
            </w:r>
          </w:p>
          <w:p w:rsidR="00A70D1D" w:rsidRDefault="00E144C5" w:rsidP="00A338D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E144C5">
              <w:rPr>
                <w:rFonts w:ascii="Consolas" w:eastAsia="Calibri" w:hAnsi="Consolas" w:cs="Times New Roman"/>
                <w:lang w:val="en-GB"/>
              </w:rPr>
              <w:t xml:space="preserve">Successful encryption: </w:t>
            </w:r>
            <w:r w:rsidR="00C63513" w:rsidRPr="00C63513">
              <w:rPr>
                <w:rFonts w:ascii="Consolas" w:eastAsia="Calibri" w:hAnsi="Consolas" w:cs="Times New Roman"/>
                <w:lang w:val="en-GB"/>
              </w:rPr>
              <w:t>Fijqj@MJQQT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Default="00191B4E" w:rsidP="00191B4E">
            <w:pPr>
              <w:spacing w:before="0" w:after="0"/>
              <w:jc w:val="both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en-GB"/>
              </w:rPr>
              <w:t xml:space="preserve">All lines of input </w:t>
            </w:r>
            <w:r w:rsidRPr="001F3E38">
              <w:rPr>
                <w:rFonts w:eastAsia="Calibri" w:cs="Times New Roman"/>
                <w:b/>
                <w:lang w:val="en-GB"/>
              </w:rPr>
              <w:t>are valid</w:t>
            </w:r>
            <w:r>
              <w:rPr>
                <w:rFonts w:eastAsia="Calibri" w:cs="Times New Roman"/>
                <w:lang w:val="en-GB"/>
              </w:rPr>
              <w:t>, so we</w:t>
            </w:r>
          </w:p>
          <w:p w:rsidR="00A70D1D" w:rsidRDefault="00191B4E" w:rsidP="00191B4E">
            <w:pPr>
              <w:spacing w:before="0" w:after="0"/>
              <w:jc w:val="both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en-GB"/>
              </w:rPr>
              <w:t>encrypt the information, change the charracter</w:t>
            </w:r>
            <w:r w:rsidR="001F3E38">
              <w:rPr>
                <w:rFonts w:eastAsia="Calibri" w:cs="Times New Roman"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lang w:val="en-GB"/>
              </w:rPr>
              <w:t>":" with the</w:t>
            </w:r>
            <w:r>
              <w:rPr>
                <w:rFonts w:eastAsia="Calibri" w:cs="Times New Roman"/>
                <w:lang w:val="en-GB"/>
              </w:rPr>
              <w:t xml:space="preserve"> sign </w:t>
            </w:r>
            <w:r w:rsidRPr="001F3E38">
              <w:rPr>
                <w:rFonts w:eastAsia="Calibri" w:cs="Times New Roman"/>
                <w:b/>
                <w:lang w:val="en-GB"/>
              </w:rPr>
              <w:t>"@"</w:t>
            </w:r>
            <w:r>
              <w:rPr>
                <w:rFonts w:eastAsia="Calibri" w:cs="Times New Roman"/>
                <w:lang w:val="en-GB"/>
              </w:rPr>
              <w:t>, and print the output of encription.</w:t>
            </w:r>
          </w:p>
          <w:p w:rsidR="00191B4E" w:rsidRDefault="00191B4E" w:rsidP="001F3E38">
            <w:pPr>
              <w:spacing w:before="0" w:after="0"/>
              <w:jc w:val="both"/>
              <w:rPr>
                <w:rFonts w:eastAsia="Calibri" w:cs="Times New Roman"/>
                <w:lang w:val="en-GB"/>
              </w:rPr>
            </w:pPr>
            <w:r w:rsidRPr="001F3E38">
              <w:rPr>
                <w:rFonts w:eastAsia="Calibri" w:cs="Times New Roman"/>
                <w:i/>
                <w:lang w:val="en-GB"/>
              </w:rPr>
              <w:t>Example</w:t>
            </w:r>
            <w:r>
              <w:rPr>
                <w:rFonts w:eastAsia="Calibri" w:cs="Times New Roman"/>
                <w:lang w:val="en-GB"/>
              </w:rPr>
              <w:t xml:space="preserve">: </w:t>
            </w:r>
            <w:r w:rsidRPr="001F3E38">
              <w:rPr>
                <w:rFonts w:eastAsia="Calibri" w:cs="Times New Roman"/>
                <w:b/>
                <w:lang w:val="en-GB"/>
              </w:rPr>
              <w:t>Eminem-&gt; key 6</w:t>
            </w:r>
            <w:r>
              <w:rPr>
                <w:rFonts w:eastAsia="Calibri" w:cs="Times New Roman"/>
                <w:lang w:val="en-GB"/>
              </w:rPr>
              <w:t>, adding a key to the ASCII value of each charracter</w:t>
            </w:r>
            <w:r w:rsidR="001F3E38">
              <w:rPr>
                <w:rFonts w:eastAsia="Calibri" w:cs="Times New Roman"/>
                <w:lang w:val="en-GB"/>
              </w:rPr>
              <w:t xml:space="preserve"> except the </w:t>
            </w:r>
            <w:r w:rsidR="001F3E38" w:rsidRPr="001F3E38">
              <w:rPr>
                <w:rFonts w:eastAsia="Calibri" w:cs="Times New Roman"/>
                <w:b/>
                <w:lang w:val="en-GB"/>
              </w:rPr>
              <w:t>whitespace</w:t>
            </w:r>
            <w:r>
              <w:rPr>
                <w:rFonts w:eastAsia="Calibri" w:cs="Times New Roman"/>
                <w:lang w:val="en-GB"/>
              </w:rPr>
              <w:t>,</w:t>
            </w:r>
            <w:r w:rsidR="001F3E38">
              <w:rPr>
                <w:rFonts w:eastAsia="Calibri" w:cs="Times New Roman"/>
                <w:lang w:val="en-GB"/>
              </w:rPr>
              <w:t xml:space="preserve"> </w:t>
            </w:r>
            <w:r w:rsidR="001F3E38" w:rsidRPr="001F3E38">
              <w:rPr>
                <w:rFonts w:eastAsia="Calibri" w:cs="Times New Roman"/>
                <w:b/>
                <w:lang w:val="en-GB"/>
              </w:rPr>
              <w:t>apostrophe</w:t>
            </w:r>
            <w:r w:rsidR="001F3E38">
              <w:rPr>
                <w:rFonts w:eastAsia="Calibri" w:cs="Times New Roman"/>
                <w:lang w:val="en-GB"/>
              </w:rPr>
              <w:t xml:space="preserve">, and our </w:t>
            </w:r>
            <w:r w:rsidR="001F3E38" w:rsidRPr="001F3E38">
              <w:rPr>
                <w:rFonts w:eastAsia="Calibri" w:cs="Times New Roman"/>
                <w:b/>
                <w:lang w:val="en-GB"/>
              </w:rPr>
              <w:t>delimiter</w:t>
            </w:r>
            <w:r w:rsidR="001F3E38">
              <w:rPr>
                <w:rFonts w:eastAsia="Calibri" w:cs="Times New Roman"/>
                <w:lang w:val="en-GB"/>
              </w:rPr>
              <w:t>(":")</w:t>
            </w:r>
            <w:r>
              <w:rPr>
                <w:rFonts w:eastAsia="Calibri" w:cs="Times New Roman"/>
                <w:lang w:val="en-GB"/>
              </w:rPr>
              <w:t xml:space="preserve"> and receive an encrypted name – </w:t>
            </w:r>
            <w:r w:rsidR="001F3E38" w:rsidRPr="00C106BE">
              <w:rPr>
                <w:rFonts w:eastAsia="Calibri" w:cstheme="minorHAnsi"/>
                <w:b/>
                <w:lang w:val="en-GB"/>
              </w:rPr>
              <w:t>Ksotks@BKTUS</w:t>
            </w:r>
            <w:r w:rsidR="001F3E38" w:rsidRPr="00C106BE">
              <w:rPr>
                <w:rFonts w:eastAsia="Calibri" w:cstheme="minorHAnsi"/>
                <w:lang w:val="en-GB"/>
              </w:rPr>
              <w:t>,</w:t>
            </w:r>
            <w:r w:rsidR="00C106BE">
              <w:rPr>
                <w:rFonts w:eastAsia="Calibri" w:cstheme="minorHAnsi"/>
                <w:lang w:val="en-GB"/>
              </w:rPr>
              <w:t xml:space="preserve"> </w:t>
            </w:r>
            <w:r w:rsidR="001F3E38" w:rsidRPr="00C106BE">
              <w:rPr>
                <w:rFonts w:eastAsia="Calibri" w:cstheme="minorHAnsi"/>
                <w:lang w:val="en-GB"/>
              </w:rPr>
              <w:t>then we do the same with the song.</w:t>
            </w:r>
          </w:p>
        </w:tc>
      </w:tr>
      <w:bookmarkEnd w:id="2"/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F64B3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40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Michael Jackson:ANOTHER PART OF ME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Adele:</w:t>
            </w:r>
            <w:r w:rsidR="00191B4E">
              <w:rPr>
                <w:rFonts w:ascii="Consolas" w:eastAsia="Calibri" w:hAnsi="Consolas" w:cs="Times New Roman"/>
                <w:lang w:val="en-GB"/>
              </w:rPr>
              <w:t>ONE AND ONLY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Guns n'</w:t>
            </w:r>
            <w:r w:rsidRPr="008F410A">
              <w:rPr>
                <w:rFonts w:ascii="Consolas" w:eastAsia="Calibri" w:hAnsi="Consolas" w:cs="Times New Roman"/>
                <w:lang w:val="en-GB"/>
              </w:rPr>
              <w:t>roses</w:t>
            </w:r>
            <w:r>
              <w:rPr>
                <w:rFonts w:ascii="Consolas" w:eastAsia="Calibri" w:hAnsi="Consolas" w:cs="Times New Roman"/>
                <w:lang w:val="en-GB"/>
              </w:rPr>
              <w:t>:NOVEMBER RAIN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Christina Aguilera: HuRt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end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</w:p>
          <w:p w:rsidR="00A70D1D" w:rsidRDefault="00A70D1D" w:rsidP="00F64B3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Pr="00647E6E" w:rsidRDefault="00647E6E" w:rsidP="00191B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Invalid input!</w:t>
            </w:r>
          </w:p>
          <w:p w:rsidR="00191B4E" w:rsidRPr="00191B4E" w:rsidRDefault="009929CA" w:rsidP="00191B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Successful encryption: Fijqj@</w:t>
            </w:r>
            <w:r w:rsidR="00191B4E" w:rsidRPr="00191B4E">
              <w:rPr>
                <w:rFonts w:ascii="Consolas" w:eastAsia="Calibri" w:hAnsi="Consolas" w:cs="Times New Roman"/>
                <w:lang w:val="bg-BG"/>
              </w:rPr>
              <w:t>TSJ FSI TSQD</w:t>
            </w:r>
          </w:p>
          <w:p w:rsidR="00191B4E" w:rsidRPr="00191B4E" w:rsidRDefault="00191B4E" w:rsidP="00191B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1B4E">
              <w:rPr>
                <w:rFonts w:ascii="Consolas" w:eastAsia="Calibri" w:hAnsi="Consolas" w:cs="Times New Roman"/>
                <w:lang w:val="bg-BG"/>
              </w:rPr>
              <w:t>Successful encryption: Sgze z'daeqe@ZAHQYNQD DMUZ</w:t>
            </w:r>
          </w:p>
          <w:p w:rsidR="00A70D1D" w:rsidRPr="001105F1" w:rsidRDefault="00B3006D" w:rsidP="00191B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Invalid input!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Pr="006276A6" w:rsidRDefault="00191B4E" w:rsidP="00F64B3D">
            <w:pPr>
              <w:spacing w:before="0" w:after="0"/>
              <w:jc w:val="both"/>
              <w:rPr>
                <w:rFonts w:eastAsia="Calibri" w:cs="Times New Roman"/>
                <w:b/>
                <w:lang w:val="en-GB"/>
              </w:rPr>
            </w:pPr>
            <w:r>
              <w:rPr>
                <w:rFonts w:eastAsia="Calibri" w:cs="Times New Roman"/>
                <w:lang w:val="en-GB"/>
              </w:rPr>
              <w:t>Firs</w:t>
            </w:r>
            <w:r w:rsidR="00C106BE">
              <w:rPr>
                <w:rFonts w:eastAsia="Calibri" w:cs="Times New Roman"/>
                <w:lang w:val="en-GB"/>
              </w:rPr>
              <w:t>t</w:t>
            </w:r>
            <w:r>
              <w:rPr>
                <w:rFonts w:eastAsia="Calibri" w:cs="Times New Roman"/>
                <w:lang w:val="en-GB"/>
              </w:rPr>
              <w:t xml:space="preserve"> line in not valid, because</w:t>
            </w:r>
            <w:r w:rsidR="001F3E38">
              <w:rPr>
                <w:rFonts w:eastAsia="Calibri" w:cs="Times New Roman"/>
                <w:lang w:val="en-GB"/>
              </w:rPr>
              <w:t xml:space="preserve"> in the name of Michael Jackson we have more than one capital letter. Next two are valid, and the last is not valid, b</w:t>
            </w:r>
            <w:r w:rsidR="00C106BE">
              <w:rPr>
                <w:rFonts w:eastAsia="Calibri" w:cs="Times New Roman"/>
                <w:lang w:val="en-GB"/>
              </w:rPr>
              <w:t xml:space="preserve">ecause the song does not </w:t>
            </w:r>
            <w:r w:rsidR="001F3E38">
              <w:rPr>
                <w:rFonts w:eastAsia="Calibri" w:cs="Times New Roman"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lang w:val="en-GB"/>
              </w:rPr>
              <w:t xml:space="preserve">contain </w:t>
            </w:r>
            <w:r w:rsidR="001F3E38">
              <w:rPr>
                <w:rFonts w:eastAsia="Calibri" w:cs="Times New Roman"/>
                <w:lang w:val="en-GB"/>
              </w:rPr>
              <w:t>only capital letters.</w:t>
            </w:r>
          </w:p>
        </w:tc>
      </w:tr>
    </w:tbl>
    <w:p w:rsidR="00A70D1D" w:rsidRPr="00A70D1D" w:rsidRDefault="00A70D1D" w:rsidP="00A70D1D">
      <w:pPr>
        <w:rPr>
          <w:b/>
        </w:rPr>
      </w:pPr>
    </w:p>
    <w:p w:rsidR="002B54CB" w:rsidRPr="00224C89" w:rsidRDefault="002B54CB" w:rsidP="00224C89">
      <w:pPr>
        <w:pStyle w:val="ListParagraph"/>
        <w:ind w:left="1485"/>
      </w:pPr>
    </w:p>
    <w:p w:rsidR="00224C89" w:rsidRPr="009E3ECC" w:rsidRDefault="00224C89" w:rsidP="00224C89">
      <w:pPr>
        <w:pStyle w:val="ListParagraph"/>
        <w:ind w:left="765"/>
      </w:pPr>
    </w:p>
    <w:sectPr w:rsidR="00224C89" w:rsidRPr="009E3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17718"/>
    <w:multiLevelType w:val="hybridMultilevel"/>
    <w:tmpl w:val="3490DD9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CF80CC3"/>
    <w:multiLevelType w:val="hybridMultilevel"/>
    <w:tmpl w:val="232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63A1A41"/>
    <w:multiLevelType w:val="hybridMultilevel"/>
    <w:tmpl w:val="B7862F98"/>
    <w:lvl w:ilvl="0" w:tplc="2174D14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F2D1E"/>
    <w:multiLevelType w:val="hybridMultilevel"/>
    <w:tmpl w:val="04C6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D382F"/>
    <w:multiLevelType w:val="hybridMultilevel"/>
    <w:tmpl w:val="E8BC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15E0C"/>
    <w:multiLevelType w:val="hybridMultilevel"/>
    <w:tmpl w:val="559A8E24"/>
    <w:lvl w:ilvl="0" w:tplc="2174D14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2538E"/>
    <w:multiLevelType w:val="hybridMultilevel"/>
    <w:tmpl w:val="EF6C896C"/>
    <w:lvl w:ilvl="0" w:tplc="3760CB5A">
      <w:start w:val="1"/>
      <w:numFmt w:val="decimal"/>
      <w:lvlText w:val="Problem 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7"/>
  </w:num>
  <w:num w:numId="5">
    <w:abstractNumId w:val="18"/>
  </w:num>
  <w:num w:numId="6">
    <w:abstractNumId w:val="24"/>
  </w:num>
  <w:num w:numId="7">
    <w:abstractNumId w:val="0"/>
  </w:num>
  <w:num w:numId="8">
    <w:abstractNumId w:val="9"/>
  </w:num>
  <w:num w:numId="9">
    <w:abstractNumId w:val="12"/>
  </w:num>
  <w:num w:numId="10">
    <w:abstractNumId w:val="14"/>
  </w:num>
  <w:num w:numId="11">
    <w:abstractNumId w:val="26"/>
  </w:num>
  <w:num w:numId="12">
    <w:abstractNumId w:val="8"/>
  </w:num>
  <w:num w:numId="13">
    <w:abstractNumId w:val="20"/>
  </w:num>
  <w:num w:numId="14">
    <w:abstractNumId w:val="3"/>
  </w:num>
  <w:num w:numId="15">
    <w:abstractNumId w:val="2"/>
  </w:num>
  <w:num w:numId="16">
    <w:abstractNumId w:val="13"/>
  </w:num>
  <w:num w:numId="17">
    <w:abstractNumId w:val="4"/>
  </w:num>
  <w:num w:numId="18">
    <w:abstractNumId w:val="1"/>
  </w:num>
  <w:num w:numId="19">
    <w:abstractNumId w:val="11"/>
  </w:num>
  <w:num w:numId="20">
    <w:abstractNumId w:val="23"/>
  </w:num>
  <w:num w:numId="21">
    <w:abstractNumId w:val="10"/>
  </w:num>
  <w:num w:numId="22">
    <w:abstractNumId w:val="25"/>
  </w:num>
  <w:num w:numId="23">
    <w:abstractNumId w:val="5"/>
  </w:num>
  <w:num w:numId="24">
    <w:abstractNumId w:val="6"/>
  </w:num>
  <w:num w:numId="25">
    <w:abstractNumId w:val="21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55"/>
    <w:rsid w:val="00001255"/>
    <w:rsid w:val="001105F1"/>
    <w:rsid w:val="00191B4E"/>
    <w:rsid w:val="001A68F6"/>
    <w:rsid w:val="001F3E38"/>
    <w:rsid w:val="00224C89"/>
    <w:rsid w:val="002B54CB"/>
    <w:rsid w:val="004375A6"/>
    <w:rsid w:val="00545FFB"/>
    <w:rsid w:val="005F1E4D"/>
    <w:rsid w:val="00647E6E"/>
    <w:rsid w:val="00767CF8"/>
    <w:rsid w:val="008E6B4A"/>
    <w:rsid w:val="008F410A"/>
    <w:rsid w:val="008F7B31"/>
    <w:rsid w:val="009929CA"/>
    <w:rsid w:val="009E0041"/>
    <w:rsid w:val="009E3ECC"/>
    <w:rsid w:val="00A004E1"/>
    <w:rsid w:val="00A338D6"/>
    <w:rsid w:val="00A66003"/>
    <w:rsid w:val="00A70D1D"/>
    <w:rsid w:val="00AC76C8"/>
    <w:rsid w:val="00B3006D"/>
    <w:rsid w:val="00C106BE"/>
    <w:rsid w:val="00C63513"/>
    <w:rsid w:val="00C66618"/>
    <w:rsid w:val="00CD1537"/>
    <w:rsid w:val="00CD5D96"/>
    <w:rsid w:val="00D265E1"/>
    <w:rsid w:val="00D74665"/>
    <w:rsid w:val="00DD18F5"/>
    <w:rsid w:val="00E144C5"/>
    <w:rsid w:val="00E9121F"/>
    <w:rsid w:val="00EE5330"/>
    <w:rsid w:val="00F30FA1"/>
    <w:rsid w:val="00F4026B"/>
    <w:rsid w:val="00FA05AD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C9140-9E58-436E-9F1D-C05E5E96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255"/>
    <w:pPr>
      <w:spacing w:before="80" w:after="120" w:line="276" w:lineRule="auto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25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125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25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25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5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5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25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0125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01255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55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255"/>
  </w:style>
  <w:style w:type="paragraph" w:styleId="Footer">
    <w:name w:val="footer"/>
    <w:basedOn w:val="Normal"/>
    <w:link w:val="Foot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255"/>
  </w:style>
  <w:style w:type="paragraph" w:styleId="BalloonText">
    <w:name w:val="Balloon Text"/>
    <w:basedOn w:val="Normal"/>
    <w:link w:val="BalloonTextChar"/>
    <w:uiPriority w:val="99"/>
    <w:semiHidden/>
    <w:unhideWhenUsed/>
    <w:rsid w:val="0000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12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25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01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255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01255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00125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0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1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2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2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255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C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7k0\AppData\Roaming\Microsoft\Templates\SoftUniDoc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SoftUniDocTemplate.dotm</Template>
  <TotalTime>334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Software University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Katerina Noteva</cp:lastModifiedBy>
  <cp:revision>22</cp:revision>
  <dcterms:created xsi:type="dcterms:W3CDTF">2018-12-04T08:03:00Z</dcterms:created>
  <dcterms:modified xsi:type="dcterms:W3CDTF">2019-07-18T08:03:00Z</dcterms:modified>
  <cp:category>programming, education, software engineering, software development</cp:category>
</cp:coreProperties>
</file>